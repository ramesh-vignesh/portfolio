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29" w:type="pct"/>
        <w:tblInd w:w="-6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552"/>
        <w:gridCol w:w="6683"/>
      </w:tblGrid>
      <w:tr w:rsidR="00C420C8" w:rsidRPr="005152F2" w14:paraId="04A1C06F" w14:textId="77777777" w:rsidTr="00124456">
        <w:trPr>
          <w:trHeight w:val="275"/>
        </w:trPr>
        <w:tc>
          <w:tcPr>
            <w:tcW w:w="3552" w:type="dxa"/>
          </w:tcPr>
          <w:p w14:paraId="08EA56CB" w14:textId="1C382787" w:rsidR="00923F26" w:rsidRPr="00566557" w:rsidRDefault="0096436B" w:rsidP="00566557">
            <w:pPr>
              <w:pStyle w:val="Heading1"/>
              <w:jc w:val="both"/>
            </w:pPr>
            <w:r w:rsidRPr="0096436B">
              <w:rPr>
                <w:noProof/>
              </w:rPr>
              <w:drawing>
                <wp:inline distT="0" distB="0" distL="0" distR="0" wp14:anchorId="31512A01" wp14:editId="5A93B504">
                  <wp:extent cx="2255520" cy="622935"/>
                  <wp:effectExtent l="0" t="0" r="0" b="5715"/>
                  <wp:docPr id="1912067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0670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0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068C3" w14:textId="77777777" w:rsidR="002E57E1" w:rsidRPr="004F15AD" w:rsidRDefault="002E57E1" w:rsidP="002E57E1">
            <w:pPr>
              <w:pStyle w:val="Heading3"/>
              <w:jc w:val="both"/>
              <w:rPr>
                <w:b/>
                <w:sz w:val="20"/>
                <w:szCs w:val="20"/>
              </w:rPr>
            </w:pPr>
            <w:r w:rsidRPr="004F15AD">
              <w:rPr>
                <w:b/>
                <w:sz w:val="20"/>
                <w:szCs w:val="20"/>
              </w:rPr>
              <w:t>ABOUT ME</w:t>
            </w:r>
          </w:p>
          <w:p w14:paraId="0D8FD177" w14:textId="77777777" w:rsidR="00637608" w:rsidRPr="00637608" w:rsidRDefault="00637608" w:rsidP="00EE04CC">
            <w:pPr>
              <w:pStyle w:val="Heading3"/>
              <w:jc w:val="left"/>
              <w:rPr>
                <w:sz w:val="18"/>
                <w:szCs w:val="18"/>
              </w:rPr>
            </w:pPr>
            <w:r w:rsidRPr="00637608">
              <w:rPr>
                <w:caps w:val="0"/>
                <w:sz w:val="18"/>
                <w:szCs w:val="18"/>
              </w:rPr>
              <w:t xml:space="preserve">Father name       : </w:t>
            </w:r>
            <w:r w:rsidR="004F15AD">
              <w:rPr>
                <w:caps w:val="0"/>
                <w:sz w:val="18"/>
                <w:szCs w:val="18"/>
              </w:rPr>
              <w:t xml:space="preserve"> </w:t>
            </w:r>
            <w:r w:rsidRPr="00637608">
              <w:rPr>
                <w:caps w:val="0"/>
                <w:sz w:val="18"/>
                <w:szCs w:val="18"/>
              </w:rPr>
              <w:t>Mr.Rajasekaran G</w:t>
            </w:r>
          </w:p>
          <w:p w14:paraId="616386CA" w14:textId="77777777" w:rsidR="00637608" w:rsidRPr="00637608" w:rsidRDefault="00637608" w:rsidP="00EE04CC">
            <w:pPr>
              <w:pStyle w:val="Heading3"/>
              <w:jc w:val="left"/>
              <w:rPr>
                <w:sz w:val="18"/>
                <w:szCs w:val="18"/>
              </w:rPr>
            </w:pPr>
            <w:r w:rsidRPr="00637608">
              <w:rPr>
                <w:caps w:val="0"/>
                <w:sz w:val="18"/>
                <w:szCs w:val="18"/>
              </w:rPr>
              <w:t xml:space="preserve">Mother name     : </w:t>
            </w:r>
            <w:r w:rsidR="004F15AD">
              <w:rPr>
                <w:caps w:val="0"/>
                <w:sz w:val="18"/>
                <w:szCs w:val="18"/>
              </w:rPr>
              <w:t xml:space="preserve"> </w:t>
            </w:r>
            <w:r w:rsidR="00346DC1">
              <w:rPr>
                <w:caps w:val="0"/>
                <w:sz w:val="18"/>
                <w:szCs w:val="18"/>
              </w:rPr>
              <w:t>Mrs.V</w:t>
            </w:r>
            <w:r w:rsidR="00346DC1" w:rsidRPr="00637608">
              <w:rPr>
                <w:caps w:val="0"/>
                <w:sz w:val="18"/>
                <w:szCs w:val="18"/>
              </w:rPr>
              <w:t>iji</w:t>
            </w:r>
            <w:r w:rsidRPr="00637608">
              <w:rPr>
                <w:caps w:val="0"/>
                <w:sz w:val="18"/>
                <w:szCs w:val="18"/>
              </w:rPr>
              <w:t xml:space="preserve"> R</w:t>
            </w:r>
          </w:p>
          <w:p w14:paraId="4236D4F1" w14:textId="77777777" w:rsidR="00637608" w:rsidRPr="00637608" w:rsidRDefault="003B0D12" w:rsidP="00EE04CC">
            <w:pPr>
              <w:pStyle w:val="Heading3"/>
              <w:jc w:val="left"/>
              <w:rPr>
                <w:sz w:val="18"/>
                <w:szCs w:val="18"/>
              </w:rPr>
            </w:pPr>
            <w:r>
              <w:rPr>
                <w:caps w:val="0"/>
                <w:sz w:val="18"/>
                <w:szCs w:val="18"/>
              </w:rPr>
              <w:t xml:space="preserve">Gender             </w:t>
            </w:r>
            <w:r w:rsidR="00637608" w:rsidRPr="00637608">
              <w:rPr>
                <w:caps w:val="0"/>
                <w:sz w:val="18"/>
                <w:szCs w:val="18"/>
              </w:rPr>
              <w:t xml:space="preserve"> :  Male</w:t>
            </w:r>
          </w:p>
          <w:p w14:paraId="4C93E80F" w14:textId="77777777" w:rsidR="00637608" w:rsidRPr="00637608" w:rsidRDefault="00637608" w:rsidP="00EE04CC">
            <w:pPr>
              <w:pStyle w:val="Heading3"/>
              <w:jc w:val="left"/>
              <w:rPr>
                <w:sz w:val="18"/>
                <w:szCs w:val="18"/>
              </w:rPr>
            </w:pPr>
            <w:r w:rsidRPr="00637608">
              <w:rPr>
                <w:caps w:val="0"/>
                <w:sz w:val="18"/>
                <w:szCs w:val="18"/>
              </w:rPr>
              <w:t>Nationality         :  Indian</w:t>
            </w:r>
          </w:p>
          <w:p w14:paraId="613A5E5D" w14:textId="77777777" w:rsidR="00637608" w:rsidRPr="00637608" w:rsidRDefault="00886D7E" w:rsidP="00EE04CC">
            <w:pPr>
              <w:pStyle w:val="Heading3"/>
              <w:jc w:val="left"/>
              <w:rPr>
                <w:sz w:val="18"/>
                <w:szCs w:val="18"/>
              </w:rPr>
            </w:pPr>
            <w:r>
              <w:rPr>
                <w:caps w:val="0"/>
                <w:sz w:val="18"/>
                <w:szCs w:val="18"/>
              </w:rPr>
              <w:t xml:space="preserve">D.O.B              </w:t>
            </w:r>
            <w:r w:rsidR="003B0D12">
              <w:rPr>
                <w:caps w:val="0"/>
                <w:sz w:val="18"/>
                <w:szCs w:val="18"/>
              </w:rPr>
              <w:t xml:space="preserve">  </w:t>
            </w:r>
            <w:r w:rsidR="008A2476">
              <w:rPr>
                <w:caps w:val="0"/>
                <w:sz w:val="18"/>
                <w:szCs w:val="18"/>
              </w:rPr>
              <w:t xml:space="preserve">:  </w:t>
            </w:r>
            <w:r w:rsidR="00637608" w:rsidRPr="00637608">
              <w:rPr>
                <w:caps w:val="0"/>
                <w:sz w:val="18"/>
                <w:szCs w:val="18"/>
              </w:rPr>
              <w:t>28/10/1998</w:t>
            </w:r>
          </w:p>
          <w:p w14:paraId="17430A9A" w14:textId="77777777" w:rsidR="002E57E1" w:rsidRPr="00E90357" w:rsidRDefault="002E57E1" w:rsidP="00EE04CC">
            <w:pPr>
              <w:pStyle w:val="Heading3"/>
              <w:jc w:val="left"/>
              <w:rPr>
                <w:sz w:val="20"/>
                <w:szCs w:val="20"/>
              </w:rPr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552"/>
            </w:tblGrid>
            <w:tr w:rsidR="00C420C8" w:rsidRPr="005152F2" w14:paraId="68AC7BD2" w14:textId="77777777" w:rsidTr="00566557">
              <w:trPr>
                <w:trHeight w:val="3677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01FA703E" w14:textId="77777777" w:rsidR="00346DC1" w:rsidRPr="004F15AD" w:rsidRDefault="00346DC1" w:rsidP="002D570F">
                  <w:pPr>
                    <w:pStyle w:val="Heading3"/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CONTACT</w:t>
                  </w:r>
                </w:p>
                <w:p w14:paraId="7FB0BA22" w14:textId="77777777" w:rsidR="002E57E1" w:rsidRPr="00346DC1" w:rsidRDefault="00346DC1" w:rsidP="002D570F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17AE0AE" wp14:editId="020A2F02">
                            <wp:extent cx="221615" cy="0"/>
                            <wp:effectExtent l="0" t="0" r="26035" b="19050"/>
                            <wp:docPr id="6" name="Straight Connector 6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491C2AB" id="Straight Connector 6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C2gziS/gAAAOEBAAATAAAAAAAAAAAAAAAAAAAAAABb&#10;Q29udGVudF9UeXBlc10ueG1sUEsBAi0AFAAGAAgAAAAhADj9If/WAAAAlAEAAAsAAAAAAAAAAAAA&#10;AAAALwEAAF9yZWxzLy5yZWxzUEsBAi0AFAAGAAgAAAAhAH+j1T/JAQAA6AMAAA4AAAAAAAAAAAAA&#10;AAAALg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9E1B2B9" w14:textId="77777777" w:rsidR="002E57E1" w:rsidRPr="004F15AD" w:rsidRDefault="002E57E1" w:rsidP="002D570F">
                  <w:pPr>
                    <w:pStyle w:val="Graphic"/>
                    <w:spacing w:line="240" w:lineRule="auto"/>
                    <w:rPr>
                      <w:sz w:val="16"/>
                      <w:szCs w:val="16"/>
                    </w:rPr>
                  </w:pPr>
                  <w:r w:rsidRPr="004F15AD">
                    <w:rPr>
                      <w:noProof/>
                      <w:sz w:val="16"/>
                      <w:szCs w:val="16"/>
                    </w:rPr>
                    <mc:AlternateContent>
                      <mc:Choice Requires="wpg">
                        <w:drawing>
                          <wp:inline distT="0" distB="0" distL="0" distR="0" wp14:anchorId="5BBA1141" wp14:editId="0C34C6EE">
                            <wp:extent cx="240556" cy="166125"/>
                            <wp:effectExtent l="0" t="0" r="26670" b="24765"/>
                            <wp:docPr id="49" name="Group 43" title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240556" cy="166125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95388DC" id="Group 43" o:spid="_x0000_s1026" alt="Title: Email icon" style="width:18.95pt;height:13.1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ItI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">
      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2292443E" w14:textId="77777777" w:rsidR="002E57E1" w:rsidRPr="004F15AD" w:rsidRDefault="00000000" w:rsidP="002D570F">
                  <w:pPr>
                    <w:pStyle w:val="Heading3"/>
                    <w:spacing w:line="240" w:lineRule="auto"/>
                    <w:rPr>
                      <w:sz w:val="18"/>
                      <w:szCs w:val="18"/>
                    </w:rPr>
                  </w:pPr>
                  <w:hyperlink r:id="rId8" w:history="1">
                    <w:r w:rsidR="008134A5" w:rsidRPr="000F0DC3">
                      <w:rPr>
                        <w:rStyle w:val="Hyperlink"/>
                        <w:caps w:val="0"/>
                        <w:sz w:val="18"/>
                        <w:szCs w:val="18"/>
                      </w:rPr>
                      <w:t>ramesh.vignesh8@gmail.com</w:t>
                    </w:r>
                  </w:hyperlink>
                </w:p>
                <w:p w14:paraId="6050BA9D" w14:textId="77777777" w:rsidR="002E57E1" w:rsidRPr="004F15AD" w:rsidRDefault="002E57E1" w:rsidP="002D570F">
                  <w:pPr>
                    <w:pStyle w:val="Graphic"/>
                    <w:spacing w:line="240" w:lineRule="auto"/>
                    <w:rPr>
                      <w:sz w:val="16"/>
                      <w:szCs w:val="16"/>
                    </w:rPr>
                  </w:pPr>
                  <w:r w:rsidRPr="004F15AD">
                    <w:rPr>
                      <w:noProof/>
                      <w:sz w:val="16"/>
                      <w:szCs w:val="16"/>
                    </w:rPr>
                    <mc:AlternateContent>
                      <mc:Choice Requires="wpg">
                        <w:drawing>
                          <wp:inline distT="0" distB="0" distL="0" distR="0" wp14:anchorId="5FC05A8C" wp14:editId="715E8EA3">
                            <wp:extent cx="329184" cy="329184"/>
                            <wp:effectExtent l="0" t="0" r="13970" b="13970"/>
                            <wp:docPr id="80" name="Group 37" title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324AA4C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Q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D2USfPQSUA&#10;ANPeAAAOAAAAAAAAAAAAAAAAAC4CAABkcnMvZTJvRG9jLnhtbFBLAQItABQABgAIAAAAIQBoRxvQ&#10;2AAAAAMBAAAPAAAAAAAAAAAAAAAAAJsnAABkcnMvZG93bnJldi54bWxQSwUGAAAAAAQABADzAAAA&#10;oCgAAAAA&#10;">
      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14140CCD" w14:textId="77777777" w:rsidR="002E57E1" w:rsidRPr="004F15AD" w:rsidRDefault="002E57E1" w:rsidP="002D570F">
                  <w:pPr>
                    <w:pStyle w:val="Heading3"/>
                    <w:spacing w:line="240" w:lineRule="auto"/>
                    <w:rPr>
                      <w:sz w:val="18"/>
                      <w:szCs w:val="18"/>
                    </w:rPr>
                  </w:pPr>
                  <w:r w:rsidRPr="004F15AD">
                    <w:rPr>
                      <w:sz w:val="18"/>
                      <w:szCs w:val="18"/>
                    </w:rPr>
                    <w:t>9042883240</w:t>
                  </w:r>
                </w:p>
                <w:p w14:paraId="603BE04C" w14:textId="77777777" w:rsidR="002E57E1" w:rsidRPr="004F15AD" w:rsidRDefault="002E57E1" w:rsidP="002D570F">
                  <w:pPr>
                    <w:pStyle w:val="Graphic"/>
                    <w:spacing w:line="240" w:lineRule="auto"/>
                    <w:rPr>
                      <w:sz w:val="16"/>
                      <w:szCs w:val="16"/>
                    </w:rPr>
                  </w:pPr>
                  <w:r w:rsidRPr="004F15AD">
                    <w:rPr>
                      <w:noProof/>
                      <w:sz w:val="16"/>
                      <w:szCs w:val="16"/>
                    </w:rPr>
                    <mc:AlternateContent>
                      <mc:Choice Requires="wpg">
                        <w:drawing>
                          <wp:inline distT="0" distB="0" distL="0" distR="0" wp14:anchorId="539304FD" wp14:editId="4A334ED4">
                            <wp:extent cx="329184" cy="329184"/>
                            <wp:effectExtent l="0" t="0" r="13970" b="13970"/>
                            <wp:docPr id="77" name="Group 31" title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C5020C4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x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CA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SDpVH5xgAAGeMAAAOAAAAAAAAAAAAAAAAAC4CAABkcnMv&#10;ZTJvRG9jLnhtbFBLAQItABQABgAIAAAAIQBoRxvQ2AAAAAMBAAAPAAAAAAAAAAAAAAAAAEEbAABk&#10;cnMvZG93bnJldi54bWxQSwUGAAAAAAQABADzAAAARhwAAAAA&#10;">
                            <v:shape id="Freeform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7418BCEA" w14:textId="77777777" w:rsidR="0052537E" w:rsidRDefault="00000000" w:rsidP="002D570F">
                  <w:pPr>
                    <w:pStyle w:val="Heading3"/>
                    <w:spacing w:line="240" w:lineRule="auto"/>
                    <w:rPr>
                      <w:rStyle w:val="Hyperlink"/>
                      <w:caps w:val="0"/>
                      <w:sz w:val="16"/>
                      <w:szCs w:val="16"/>
                    </w:rPr>
                  </w:pPr>
                  <w:hyperlink r:id="rId9" w:history="1">
                    <w:r w:rsidR="002E57E1" w:rsidRPr="004F15AD">
                      <w:rPr>
                        <w:rStyle w:val="Hyperlink"/>
                        <w:caps w:val="0"/>
                        <w:sz w:val="16"/>
                        <w:szCs w:val="16"/>
                      </w:rPr>
                      <w:t>https://www.linkedin.com/in/ramesh-vignesh-9695098</w:t>
                    </w:r>
                  </w:hyperlink>
                </w:p>
                <w:p w14:paraId="74146021" w14:textId="77777777" w:rsidR="00346DC1" w:rsidRDefault="00346DC1" w:rsidP="00637608">
                  <w:pPr>
                    <w:pStyle w:val="Heading3"/>
                    <w:spacing w:line="240" w:lineRule="auto"/>
                    <w:rPr>
                      <w:rStyle w:val="Hyperlink"/>
                      <w:caps w:val="0"/>
                      <w:sz w:val="16"/>
                      <w:szCs w:val="16"/>
                    </w:rPr>
                  </w:pPr>
                </w:p>
                <w:p w14:paraId="4CB8CD65" w14:textId="77777777" w:rsidR="00346DC1" w:rsidRPr="00637608" w:rsidRDefault="00346DC1" w:rsidP="00346DC1">
                  <w:pPr>
                    <w:pStyle w:val="Heading3"/>
                    <w:spacing w:line="240" w:lineRule="auto"/>
                    <w:jc w:val="left"/>
                    <w:rPr>
                      <w:caps w:val="0"/>
                      <w:sz w:val="20"/>
                      <w:szCs w:val="20"/>
                    </w:rPr>
                  </w:pPr>
                </w:p>
              </w:tc>
            </w:tr>
            <w:tr w:rsidR="00C420C8" w:rsidRPr="005152F2" w14:paraId="43C5F0FE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C172937" w14:textId="77777777" w:rsidR="00C420C8" w:rsidRPr="004F15AD" w:rsidRDefault="004F15AD" w:rsidP="002C77B9">
                  <w:pPr>
                    <w:pStyle w:val="Heading3"/>
                    <w:rPr>
                      <w:b/>
                      <w:sz w:val="20"/>
                      <w:szCs w:val="20"/>
                    </w:rPr>
                  </w:pPr>
                  <w:r w:rsidRPr="004F15AD">
                    <w:rPr>
                      <w:b/>
                      <w:sz w:val="20"/>
                      <w:szCs w:val="20"/>
                    </w:rPr>
                    <w:t>SKILLS</w:t>
                  </w:r>
                </w:p>
                <w:p w14:paraId="5F94FB78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D63EA97" wp14:editId="6D2B78F2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CBE542D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1801849" w14:textId="738FCB94" w:rsidR="004F15AD" w:rsidRPr="004F15AD" w:rsidRDefault="005D147F" w:rsidP="004F15AD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TECHNICAL</w:t>
                  </w:r>
                  <w:r w:rsidR="004F15AD" w:rsidRPr="004F15AD">
                    <w:rPr>
                      <w:b/>
                      <w:sz w:val="16"/>
                      <w:szCs w:val="16"/>
                    </w:rPr>
                    <w:t xml:space="preserve"> SKILLS</w:t>
                  </w:r>
                  <w:r w:rsidR="004F15AD" w:rsidRPr="004F15AD">
                    <w:rPr>
                      <w:sz w:val="16"/>
                      <w:szCs w:val="16"/>
                    </w:rPr>
                    <w:t>:</w:t>
                  </w:r>
                </w:p>
                <w:p w14:paraId="5A30A5B9" w14:textId="05C59901" w:rsidR="00C420C8" w:rsidRDefault="005D147F" w:rsidP="004F15AD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C#</w:t>
                  </w:r>
                </w:p>
                <w:p w14:paraId="528903A1" w14:textId="61EAD364" w:rsidR="005D147F" w:rsidRDefault="005D147F" w:rsidP="004F15AD">
                  <w:pPr>
                    <w:jc w:val="left"/>
                    <w:rPr>
                      <w:sz w:val="18"/>
                      <w:szCs w:val="18"/>
                    </w:rPr>
                  </w:pPr>
                  <w:r w:rsidRPr="005D147F">
                    <w:rPr>
                      <w:sz w:val="18"/>
                      <w:szCs w:val="18"/>
                    </w:rPr>
                    <w:t>Microsoft SQL Server</w:t>
                  </w:r>
                </w:p>
                <w:p w14:paraId="1B1DE00C" w14:textId="69382A2C" w:rsidR="005D147F" w:rsidRDefault="005D147F" w:rsidP="004F15AD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JavaScript</w:t>
                  </w:r>
                </w:p>
                <w:p w14:paraId="6AA2EDF6" w14:textId="1D474DBE" w:rsidR="00987F1C" w:rsidRDefault="00987F1C" w:rsidP="004F15AD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DOT NET</w:t>
                  </w:r>
                </w:p>
                <w:p w14:paraId="1D00FE9C" w14:textId="15D5A771" w:rsidR="00987F1C" w:rsidRDefault="00987F1C" w:rsidP="004F15AD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DOT NET CORE</w:t>
                  </w:r>
                </w:p>
                <w:p w14:paraId="5401F0F7" w14:textId="013621EC" w:rsidR="00987F1C" w:rsidRDefault="00987F1C" w:rsidP="004F15AD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Angular</w:t>
                  </w:r>
                </w:p>
                <w:p w14:paraId="177782A6" w14:textId="6A99F134" w:rsidR="00987F1C" w:rsidRDefault="00987F1C" w:rsidP="004F15AD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Power Automation</w:t>
                  </w:r>
                </w:p>
                <w:p w14:paraId="0A29C099" w14:textId="0117E5E0" w:rsidR="00987F1C" w:rsidRDefault="003F391D" w:rsidP="004F15AD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Block Chain (Beginner)</w:t>
                  </w:r>
                </w:p>
                <w:p w14:paraId="3166FAB6" w14:textId="20954EFF" w:rsidR="003F391D" w:rsidRDefault="003F391D" w:rsidP="004F15AD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Azure fundamentals</w:t>
                  </w:r>
                </w:p>
                <w:p w14:paraId="0DA5FDFE" w14:textId="77777777" w:rsidR="00987F1C" w:rsidRPr="008134A5" w:rsidRDefault="00987F1C" w:rsidP="004F15AD">
                  <w:pPr>
                    <w:jc w:val="left"/>
                    <w:rPr>
                      <w:sz w:val="18"/>
                      <w:szCs w:val="18"/>
                    </w:rPr>
                  </w:pPr>
                </w:p>
                <w:p w14:paraId="17529821" w14:textId="79417A00" w:rsidR="004F15AD" w:rsidRDefault="005D147F" w:rsidP="004F15AD">
                  <w:pPr>
                    <w:jc w:val="left"/>
                  </w:pPr>
                  <w:r>
                    <w:rPr>
                      <w:b/>
                      <w:sz w:val="16"/>
                      <w:szCs w:val="16"/>
                    </w:rPr>
                    <w:lastRenderedPageBreak/>
                    <w:t>IT</w:t>
                  </w:r>
                  <w:r w:rsidR="004F15AD" w:rsidRPr="004F15AD">
                    <w:rPr>
                      <w:b/>
                      <w:sz w:val="16"/>
                      <w:szCs w:val="16"/>
                    </w:rPr>
                    <w:t xml:space="preserve"> SKILLS</w:t>
                  </w:r>
                  <w:r w:rsidR="004F15AD">
                    <w:t>:</w:t>
                  </w:r>
                </w:p>
                <w:p w14:paraId="42A4A616" w14:textId="1C885895" w:rsidR="005D147F" w:rsidRDefault="005D147F" w:rsidP="004F15AD">
                  <w:pPr>
                    <w:jc w:val="left"/>
                    <w:rPr>
                      <w:sz w:val="18"/>
                      <w:szCs w:val="18"/>
                    </w:rPr>
                  </w:pPr>
                  <w:r w:rsidRPr="005D147F">
                    <w:rPr>
                      <w:sz w:val="18"/>
                      <w:szCs w:val="18"/>
                    </w:rPr>
                    <w:t>Service Now</w:t>
                  </w:r>
                </w:p>
                <w:p w14:paraId="56A2EF5F" w14:textId="251FF5B4" w:rsidR="004F15AD" w:rsidRPr="008134A5" w:rsidRDefault="005D147F" w:rsidP="004F15AD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JIRA</w:t>
                  </w:r>
                </w:p>
              </w:tc>
            </w:tr>
            <w:tr w:rsidR="00C420C8" w:rsidRPr="005152F2" w14:paraId="18C4304D" w14:textId="77777777" w:rsidTr="000D3D70">
              <w:trPr>
                <w:trHeight w:val="957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0206B55C" w14:textId="77777777" w:rsidR="00C420C8" w:rsidRPr="004F15AD" w:rsidRDefault="004F15AD" w:rsidP="0043426C">
                  <w:pPr>
                    <w:pStyle w:val="Heading3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lastRenderedPageBreak/>
                    <w:t>HOBBIES</w:t>
                  </w:r>
                </w:p>
                <w:p w14:paraId="7580903B" w14:textId="660655D2" w:rsidR="00CF1177" w:rsidRDefault="00C420C8" w:rsidP="004353DE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6B4010F0" wp14:editId="13D6A992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A086E22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  <w:r w:rsidR="008D4749">
                    <w:t xml:space="preserve"> </w:t>
                  </w:r>
                </w:p>
                <w:p w14:paraId="602A14D4" w14:textId="77777777" w:rsidR="00E90357" w:rsidRDefault="00CF1177" w:rsidP="00CF1177">
                  <w:pPr>
                    <w:jc w:val="left"/>
                  </w:pPr>
                  <w:r>
                    <w:t>-W</w:t>
                  </w:r>
                  <w:r w:rsidR="008D4749">
                    <w:t>atching anime.</w:t>
                  </w:r>
                </w:p>
                <w:p w14:paraId="0006CF10" w14:textId="44336828" w:rsidR="004353DE" w:rsidRDefault="004353DE" w:rsidP="00CF1177">
                  <w:pPr>
                    <w:jc w:val="left"/>
                  </w:pPr>
                  <w:r>
                    <w:t>-Reading Books</w:t>
                  </w:r>
                </w:p>
                <w:p w14:paraId="496DEA59" w14:textId="5530A337" w:rsidR="00E90357" w:rsidRPr="005152F2" w:rsidRDefault="004353DE" w:rsidP="00CC7710">
                  <w:pPr>
                    <w:jc w:val="left"/>
                  </w:pPr>
                  <w:r>
                    <w:t>-Riding</w:t>
                  </w:r>
                </w:p>
              </w:tc>
            </w:tr>
          </w:tbl>
          <w:p w14:paraId="397DB6E4" w14:textId="77777777" w:rsidR="00C420C8" w:rsidRPr="005152F2" w:rsidRDefault="00C420C8" w:rsidP="003856C9"/>
        </w:tc>
        <w:tc>
          <w:tcPr>
            <w:tcW w:w="668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683"/>
            </w:tblGrid>
            <w:tr w:rsidR="00C420C8" w14:paraId="56F72DD6" w14:textId="77777777" w:rsidTr="004F15AD">
              <w:trPr>
                <w:trHeight w:val="3695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6DE1628" w14:textId="77777777" w:rsidR="00C420C8" w:rsidRPr="00715D33" w:rsidRDefault="00715D33" w:rsidP="008F6337">
                  <w:pPr>
                    <w:pStyle w:val="Heading2"/>
                    <w:rPr>
                      <w:b/>
                      <w:sz w:val="20"/>
                      <w:szCs w:val="20"/>
                    </w:rPr>
                  </w:pPr>
                  <w:r w:rsidRPr="00715D33">
                    <w:rPr>
                      <w:b/>
                      <w:sz w:val="20"/>
                      <w:szCs w:val="20"/>
                    </w:rPr>
                    <w:lastRenderedPageBreak/>
                    <w:t>CAREER OBJECTIVE</w:t>
                  </w:r>
                </w:p>
                <w:p w14:paraId="1E7BF066" w14:textId="0F1FE707" w:rsidR="003E58C3" w:rsidRDefault="005D147F" w:rsidP="00715D33">
                  <w:pPr>
                    <w:jc w:val="both"/>
                    <w:rPr>
                      <w:sz w:val="20"/>
                      <w:szCs w:val="20"/>
                    </w:rPr>
                  </w:pPr>
                  <w:r w:rsidRPr="005D147F">
                    <w:rPr>
                      <w:sz w:val="20"/>
                      <w:szCs w:val="20"/>
                    </w:rPr>
                    <w:t xml:space="preserve">Looking for a challenging position in the organization where my knowledge would make a significant contribution to the </w:t>
                  </w:r>
                  <w:r w:rsidRPr="005D147F">
                    <w:rPr>
                      <w:sz w:val="20"/>
                      <w:szCs w:val="20"/>
                    </w:rPr>
                    <w:t>company</w:t>
                  </w:r>
                  <w:r>
                    <w:rPr>
                      <w:sz w:val="20"/>
                      <w:szCs w:val="20"/>
                    </w:rPr>
                    <w:t>’</w:t>
                  </w:r>
                  <w:r w:rsidRPr="005D147F">
                    <w:rPr>
                      <w:sz w:val="20"/>
                      <w:szCs w:val="20"/>
                    </w:rPr>
                    <w:t xml:space="preserve">s growth in turn which would enhance my </w:t>
                  </w:r>
                  <w:r w:rsidRPr="005D147F">
                    <w:rPr>
                      <w:sz w:val="20"/>
                      <w:szCs w:val="20"/>
                    </w:rPr>
                    <w:t>technical</w:t>
                  </w:r>
                  <w:r w:rsidRPr="005D147F">
                    <w:rPr>
                      <w:sz w:val="20"/>
                      <w:szCs w:val="20"/>
                    </w:rPr>
                    <w:t xml:space="preserve"> skills</w:t>
                  </w:r>
                </w:p>
                <w:p w14:paraId="13C22F15" w14:textId="77777777" w:rsidR="00715D33" w:rsidRPr="00637608" w:rsidRDefault="00000000" w:rsidP="00715D33">
                  <w:pPr>
                    <w:pStyle w:val="Heading2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alias w:val="Education:"/>
                      <w:tag w:val="Education:"/>
                      <w:id w:val="1581865847"/>
                      <w:placeholder>
                        <w:docPart w:val="E26F0C3D9B894A88AF678FBE8ADFFD4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15D33" w:rsidRPr="00637608">
                        <w:rPr>
                          <w:b/>
                          <w:sz w:val="20"/>
                          <w:szCs w:val="20"/>
                        </w:rPr>
                        <w:t>Education</w:t>
                      </w:r>
                    </w:sdtContent>
                  </w:sdt>
                </w:p>
                <w:p w14:paraId="1B94EAAF" w14:textId="54D79F4A" w:rsidR="008A2476" w:rsidRPr="0052537E" w:rsidRDefault="00367BC0" w:rsidP="008A2476">
                  <w:pPr>
                    <w:jc w:val="both"/>
                  </w:pPr>
                  <w:r>
                    <w:t xml:space="preserve">     </w:t>
                  </w:r>
                  <w:r w:rsidR="008A2476">
                    <w:t>2016-2020   B.</w:t>
                  </w:r>
                  <w:r w:rsidR="003E58C3">
                    <w:t>E(ECE)</w:t>
                  </w:r>
                  <w:r w:rsidR="003F7D6E">
                    <w:t xml:space="preserve"> - 8.7</w:t>
                  </w:r>
                  <w:r w:rsidR="005D147F">
                    <w:t>8</w:t>
                  </w:r>
                  <w:r w:rsidR="003F7D6E">
                    <w:t xml:space="preserve"> GPA</w:t>
                  </w:r>
                </w:p>
                <w:p w14:paraId="3AFBFBF0" w14:textId="77777777" w:rsidR="008A2476" w:rsidRDefault="008A2476" w:rsidP="008A2476">
                  <w:pPr>
                    <w:pStyle w:val="Heading5"/>
                    <w:jc w:val="left"/>
                  </w:pPr>
                  <w:r>
                    <w:rPr>
                      <w:sz w:val="18"/>
                      <w:szCs w:val="18"/>
                    </w:rPr>
                    <w:t xml:space="preserve">                       </w:t>
                  </w:r>
                  <w:r w:rsidR="00367BC0">
                    <w:rPr>
                      <w:sz w:val="18"/>
                      <w:szCs w:val="18"/>
                    </w:rPr>
                    <w:t xml:space="preserve">      </w:t>
                  </w:r>
                  <w:r w:rsidRPr="002E57E1">
                    <w:rPr>
                      <w:sz w:val="18"/>
                      <w:szCs w:val="18"/>
                    </w:rPr>
                    <w:t>Coimbatore Institute of Technology,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2E57E1">
                    <w:rPr>
                      <w:sz w:val="18"/>
                      <w:szCs w:val="18"/>
                    </w:rPr>
                    <w:t>Coimbatore</w:t>
                  </w:r>
                  <w:r w:rsidR="003E58C3">
                    <w:rPr>
                      <w:sz w:val="18"/>
                      <w:szCs w:val="18"/>
                    </w:rPr>
                    <w:t>, Tamilnadu</w:t>
                  </w:r>
                </w:p>
                <w:p w14:paraId="6FFD0126" w14:textId="77777777" w:rsidR="008A2476" w:rsidRDefault="00367BC0" w:rsidP="008A2476">
                  <w:pPr>
                    <w:jc w:val="both"/>
                  </w:pPr>
                  <w:r>
                    <w:t xml:space="preserve">     </w:t>
                  </w:r>
                  <w:r w:rsidR="008A2476">
                    <w:t>2015</w:t>
                  </w:r>
                  <w:r w:rsidR="008A2476" w:rsidRPr="0052537E">
                    <w:t>-2016</w:t>
                  </w:r>
                  <w:r w:rsidR="008A2476">
                    <w:t xml:space="preserve">   HIGHER SECONDARY - 96.5%</w:t>
                  </w:r>
                </w:p>
                <w:p w14:paraId="5821FC46" w14:textId="77777777" w:rsidR="008A2476" w:rsidRDefault="008A2476" w:rsidP="008A2476">
                  <w:pPr>
                    <w:jc w:val="both"/>
                  </w:pPr>
                  <w:r>
                    <w:t xml:space="preserve">                  </w:t>
                  </w:r>
                  <w:r w:rsidR="00367BC0">
                    <w:t xml:space="preserve">      </w:t>
                  </w:r>
                  <w:r>
                    <w:rPr>
                      <w:sz w:val="18"/>
                      <w:szCs w:val="18"/>
                    </w:rPr>
                    <w:t>Mary M</w:t>
                  </w:r>
                  <w:r w:rsidRPr="0052537E">
                    <w:rPr>
                      <w:sz w:val="18"/>
                      <w:szCs w:val="18"/>
                    </w:rPr>
                    <w:t>atha matriculation school</w:t>
                  </w:r>
                  <w:r w:rsidR="003B0D12"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Theni</w:t>
                  </w:r>
                  <w:r w:rsidR="003B0D12">
                    <w:rPr>
                      <w:sz w:val="18"/>
                      <w:szCs w:val="18"/>
                    </w:rPr>
                    <w:t>,</w:t>
                  </w:r>
                  <w:r w:rsidR="003E58C3">
                    <w:rPr>
                      <w:sz w:val="18"/>
                      <w:szCs w:val="18"/>
                    </w:rPr>
                    <w:t xml:space="preserve"> </w:t>
                  </w:r>
                  <w:r w:rsidR="003B0D12">
                    <w:rPr>
                      <w:sz w:val="18"/>
                      <w:szCs w:val="18"/>
                    </w:rPr>
                    <w:t xml:space="preserve">Tamilnadu </w:t>
                  </w:r>
                </w:p>
                <w:p w14:paraId="2AD7F1CE" w14:textId="77777777" w:rsidR="00715D33" w:rsidRDefault="00367BC0" w:rsidP="00715D33">
                  <w:pPr>
                    <w:pStyle w:val="Heading5"/>
                    <w:jc w:val="left"/>
                  </w:pPr>
                  <w:r>
                    <w:t xml:space="preserve">     </w:t>
                  </w:r>
                  <w:r w:rsidR="00715D33">
                    <w:t>2013-2014   S.S.L.C</w:t>
                  </w:r>
                  <w:r w:rsidR="008134A5">
                    <w:t xml:space="preserve"> </w:t>
                  </w:r>
                  <w:r w:rsidR="00715D33">
                    <w:t>-</w:t>
                  </w:r>
                  <w:r w:rsidR="008A2476">
                    <w:t xml:space="preserve"> </w:t>
                  </w:r>
                  <w:r w:rsidR="00715D33">
                    <w:t>97.6%</w:t>
                  </w:r>
                </w:p>
                <w:p w14:paraId="396446A6" w14:textId="77777777" w:rsidR="00715D33" w:rsidRDefault="00715D33" w:rsidP="008A2476">
                  <w:pPr>
                    <w:pStyle w:val="Heading5"/>
                    <w:jc w:val="left"/>
                  </w:pPr>
                  <w:r>
                    <w:rPr>
                      <w:sz w:val="18"/>
                      <w:szCs w:val="18"/>
                    </w:rPr>
                    <w:tab/>
                    <w:t xml:space="preserve">        </w:t>
                  </w:r>
                  <w:r w:rsidR="00367BC0">
                    <w:rPr>
                      <w:sz w:val="18"/>
                      <w:szCs w:val="18"/>
                    </w:rPr>
                    <w:t xml:space="preserve">       </w:t>
                  </w:r>
                  <w:r w:rsidR="00DB7D95">
                    <w:rPr>
                      <w:sz w:val="18"/>
                      <w:szCs w:val="18"/>
                    </w:rPr>
                    <w:t>Mary M</w:t>
                  </w:r>
                  <w:r>
                    <w:rPr>
                      <w:sz w:val="18"/>
                      <w:szCs w:val="18"/>
                    </w:rPr>
                    <w:t xml:space="preserve">atha </w:t>
                  </w:r>
                  <w:r w:rsidRPr="0052537E">
                    <w:rPr>
                      <w:sz w:val="18"/>
                      <w:szCs w:val="18"/>
                    </w:rPr>
                    <w:t>matriculation school</w:t>
                  </w:r>
                  <w:r w:rsidR="00B32B88">
                    <w:rPr>
                      <w:sz w:val="18"/>
                      <w:szCs w:val="18"/>
                    </w:rPr>
                    <w:t>, Theni</w:t>
                  </w:r>
                  <w:r w:rsidR="003B0D12">
                    <w:rPr>
                      <w:sz w:val="18"/>
                      <w:szCs w:val="18"/>
                    </w:rPr>
                    <w:t>,</w:t>
                  </w:r>
                  <w:r w:rsidR="003E58C3">
                    <w:rPr>
                      <w:sz w:val="18"/>
                      <w:szCs w:val="18"/>
                    </w:rPr>
                    <w:t xml:space="preserve"> </w:t>
                  </w:r>
                  <w:r w:rsidR="003B0D12">
                    <w:rPr>
                      <w:sz w:val="18"/>
                      <w:szCs w:val="18"/>
                    </w:rPr>
                    <w:t>Tamilnadu</w:t>
                  </w:r>
                </w:p>
              </w:tc>
            </w:tr>
            <w:tr w:rsidR="00C420C8" w14:paraId="506E215B" w14:textId="77777777" w:rsidTr="00CF1177">
              <w:trPr>
                <w:trHeight w:val="2327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3A65B48" w14:textId="78B63A79" w:rsidR="00C420C8" w:rsidRPr="00637608" w:rsidRDefault="00490534" w:rsidP="008F6337">
                  <w:pPr>
                    <w:pStyle w:val="Heading2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AbOut ME</w:t>
                  </w:r>
                </w:p>
                <w:p w14:paraId="2438004A" w14:textId="0741F890" w:rsidR="00490534" w:rsidRDefault="004A1DAA" w:rsidP="00CC7710">
                  <w:pPr>
                    <w:pStyle w:val="ListParagraph"/>
                    <w:jc w:val="both"/>
                  </w:pPr>
                  <w:r w:rsidRPr="006262FE">
                    <w:t>I have more than 2.5 years of experience in software development</w:t>
                  </w:r>
                  <w:r>
                    <w:t xml:space="preserve"> </w:t>
                  </w:r>
                  <w:r w:rsidR="00490534" w:rsidRPr="00490534">
                    <w:t>with expertise in multiple technologies, including Dot net, Dot net core, SQL, Power Automate, programming languages such as C#, as well as web development frameworks like ASP.NET and Angular. I have experience working on a variety of projects, from web applications to desktop software. I am constantly learning and adapting to new technologies, and I am committed to creating high-quality software that meets the needs of my clients and users.</w:t>
                  </w:r>
                  <w:r>
                    <w:t xml:space="preserve"> </w:t>
                  </w:r>
                  <w:r w:rsidRPr="004A1DAA">
                    <w:t>As a Full Stack Developer, I bring a unique perspective and a wealth of knowledge to any project I work on. My attention to detail, passion for clean code, and commitment to delivering high-quality solutions make me a valuable addition to any team.</w:t>
                  </w:r>
                </w:p>
                <w:p w14:paraId="105D0959" w14:textId="30286D5F" w:rsidR="00F50A0D" w:rsidRDefault="00684DC7" w:rsidP="003C748C">
                  <w:pPr>
                    <w:pStyle w:val="ListParagraph"/>
                    <w:jc w:val="left"/>
                  </w:pPr>
                  <w:r>
                    <w:t>Online</w:t>
                  </w:r>
                  <w:r w:rsidR="003C748C">
                    <w:t xml:space="preserve"> </w:t>
                  </w:r>
                  <w:r>
                    <w:t>Profile</w:t>
                  </w:r>
                  <w:r w:rsidR="003C748C">
                    <w:t xml:space="preserve">: </w:t>
                  </w:r>
                  <w:hyperlink r:id="rId10" w:history="1">
                    <w:r w:rsidR="003C748C" w:rsidRPr="002A7075">
                      <w:rPr>
                        <w:rStyle w:val="Hyperlink"/>
                      </w:rPr>
                      <w:t>https://ramesh-vignesh.github.io/portfolio/</w:t>
                    </w:r>
                  </w:hyperlink>
                </w:p>
                <w:p w14:paraId="59348F66" w14:textId="40F7F04E" w:rsidR="00D320C4" w:rsidRPr="003E58C3" w:rsidRDefault="00D320C4" w:rsidP="00367BC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C420C8" w14:paraId="52037D21" w14:textId="77777777" w:rsidTr="00124456">
              <w:trPr>
                <w:trHeight w:val="2282"/>
              </w:trPr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2C029014" w14:textId="512335FB" w:rsidR="00EE04CC" w:rsidRPr="006262FE" w:rsidRDefault="00715D33" w:rsidP="003E58C3">
                  <w:pPr>
                    <w:pStyle w:val="Heading2"/>
                    <w:tabs>
                      <w:tab w:val="left" w:pos="1590"/>
                      <w:tab w:val="center" w:pos="2980"/>
                    </w:tabs>
                    <w:jc w:val="left"/>
                    <w:rPr>
                      <w:b/>
                      <w:sz w:val="22"/>
                      <w:szCs w:val="22"/>
                    </w:rPr>
                  </w:pPr>
                  <w:r w:rsidRPr="006262FE">
                    <w:rPr>
                      <w:b/>
                      <w:sz w:val="22"/>
                      <w:szCs w:val="22"/>
                    </w:rPr>
                    <w:tab/>
                  </w:r>
                  <w:r w:rsidRPr="006262FE">
                    <w:rPr>
                      <w:b/>
                      <w:sz w:val="22"/>
                      <w:szCs w:val="22"/>
                    </w:rPr>
                    <w:tab/>
                  </w:r>
                  <w:r w:rsidR="004A1DAA">
                    <w:rPr>
                      <w:b/>
                      <w:sz w:val="22"/>
                      <w:szCs w:val="22"/>
                    </w:rPr>
                    <w:t>WORK EXPERIENCE</w:t>
                  </w:r>
                </w:p>
                <w:p w14:paraId="5EDD98C0" w14:textId="332CA905" w:rsidR="004A1DAA" w:rsidRPr="004A1DAA" w:rsidRDefault="004A1DAA" w:rsidP="004A1DAA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b/>
                      <w:bCs/>
                    </w:rPr>
                  </w:pPr>
                  <w:r w:rsidRPr="004A1DAA">
                    <w:rPr>
                      <w:b/>
                      <w:bCs/>
                    </w:rPr>
                    <w:t>Intern</w:t>
                  </w:r>
                  <w:r w:rsidRPr="004A1DAA">
                    <w:rPr>
                      <w:b/>
                      <w:bCs/>
                    </w:rPr>
                    <w:t xml:space="preserve"> at </w:t>
                  </w:r>
                  <w:r w:rsidRPr="004A1DAA">
                    <w:rPr>
                      <w:b/>
                      <w:bCs/>
                    </w:rPr>
                    <w:t>National Remote Sensing Center, ISRO</w:t>
                  </w:r>
                </w:p>
                <w:p w14:paraId="47C24A41" w14:textId="4E6B22A5" w:rsidR="004A1DAA" w:rsidRPr="004A1DAA" w:rsidRDefault="004A1DAA" w:rsidP="004A1DAA">
                  <w:pPr>
                    <w:pStyle w:val="ListParagraph"/>
                    <w:jc w:val="both"/>
                    <w:rPr>
                      <w:i/>
                      <w:iCs/>
                      <w:sz w:val="20"/>
                      <w:szCs w:val="20"/>
                    </w:rPr>
                  </w:pPr>
                  <w:r w:rsidRPr="004A1DAA">
                    <w:rPr>
                      <w:i/>
                      <w:iCs/>
                      <w:sz w:val="20"/>
                      <w:szCs w:val="20"/>
                    </w:rPr>
                    <w:t>Dec, 2019 - April, 2020</w:t>
                  </w:r>
                </w:p>
                <w:p w14:paraId="1D6DC193" w14:textId="179AD77D" w:rsidR="004A1DAA" w:rsidRPr="004A1DAA" w:rsidRDefault="004A1DAA" w:rsidP="00525EEA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b/>
                      <w:bCs/>
                    </w:rPr>
                  </w:pPr>
                  <w:r w:rsidRPr="004A1DAA">
                    <w:rPr>
                      <w:b/>
                      <w:bCs/>
                    </w:rPr>
                    <w:t xml:space="preserve">Senior Software Engineer </w:t>
                  </w:r>
                  <w:r w:rsidRPr="004A1DAA">
                    <w:rPr>
                      <w:b/>
                      <w:bCs/>
                    </w:rPr>
                    <w:t xml:space="preserve">at </w:t>
                  </w:r>
                  <w:r w:rsidRPr="004A1DAA">
                    <w:rPr>
                      <w:b/>
                      <w:bCs/>
                    </w:rPr>
                    <w:t>LTIMindtree</w:t>
                  </w:r>
                </w:p>
                <w:p w14:paraId="77214290" w14:textId="6730C634" w:rsidR="003E58C3" w:rsidRPr="006262FE" w:rsidRDefault="004A1DAA" w:rsidP="00CC7710">
                  <w:pPr>
                    <w:pStyle w:val="ListParagraph"/>
                    <w:jc w:val="both"/>
                  </w:pPr>
                  <w:r w:rsidRPr="004A1DAA">
                    <w:rPr>
                      <w:i/>
                      <w:iCs/>
                    </w:rPr>
                    <w:t xml:space="preserve">October 2020 </w:t>
                  </w:r>
                  <w:r>
                    <w:rPr>
                      <w:i/>
                      <w:iCs/>
                    </w:rPr>
                    <w:t>-</w:t>
                  </w:r>
                  <w:r w:rsidRPr="004A1DAA">
                    <w:rPr>
                      <w:i/>
                      <w:iCs/>
                    </w:rPr>
                    <w:t xml:space="preserve"> Present</w:t>
                  </w:r>
                  <w:r>
                    <w:t>.</w:t>
                  </w:r>
                </w:p>
              </w:tc>
            </w:tr>
          </w:tbl>
          <w:p w14:paraId="6AE44DB4" w14:textId="4B4B60DC" w:rsidR="00E220E8" w:rsidRPr="00E220E8" w:rsidRDefault="004A1DAA" w:rsidP="00CF1177">
            <w:pPr>
              <w:pStyle w:val="Heading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PROJECT DETAILS</w:t>
            </w:r>
          </w:p>
          <w:p w14:paraId="0F88DE11" w14:textId="735146A0" w:rsidR="00CF1177" w:rsidRPr="00CC7710" w:rsidRDefault="004A1DAA" w:rsidP="00CC7710">
            <w:pPr>
              <w:pStyle w:val="Heading4"/>
              <w:ind w:left="360"/>
              <w:jc w:val="both"/>
              <w:rPr>
                <w:b w:val="0"/>
                <w:caps w:val="0"/>
              </w:rPr>
            </w:pPr>
            <w:r w:rsidRPr="00CC7710">
              <w:rPr>
                <w:b w:val="0"/>
                <w:caps w:val="0"/>
              </w:rPr>
              <w:t>I have tackled various complex projects, including migrating millions of data from SQL Server to Salesforce using a .net core solution. I pride myself on being able to take on and overcome any challenge I encounter. Recently, I had the opportunity to work on creating a Power Automate workflow, which streamlined the workflow process for a client, resulting in significant time savings. Additionally, I have hands-on experience in creating a workflow which includes .net core Web APIs, which were consumed by .net core standalone console jobs to upload data to Salesforce. Also, I have created ASPX web forms with integrated database. Additionally, I am well-versed in ServiceNow and Jira processes, which allows me to contribute to cross-functional teams seamlessly</w:t>
            </w:r>
            <w:r w:rsidR="000E1B25">
              <w:rPr>
                <w:b w:val="0"/>
                <w:caps w:val="0"/>
              </w:rPr>
              <w:t>. Also, I have provided L2/L3 support for .net and .net core applications</w:t>
            </w:r>
          </w:p>
          <w:p w14:paraId="10BBF2B1" w14:textId="685393B8" w:rsidR="00CF1177" w:rsidRPr="00CF1177" w:rsidRDefault="00CF1177" w:rsidP="00CF1177">
            <w:pPr>
              <w:pStyle w:val="Heading2"/>
              <w:tabs>
                <w:tab w:val="left" w:pos="1590"/>
                <w:tab w:val="center" w:pos="2980"/>
              </w:tabs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 w:rsidR="003C748C">
              <w:rPr>
                <w:b/>
                <w:sz w:val="20"/>
                <w:szCs w:val="20"/>
              </w:rPr>
              <w:t>CERtification</w:t>
            </w:r>
            <w:r w:rsidR="00E11397">
              <w:rPr>
                <w:b/>
                <w:sz w:val="20"/>
                <w:szCs w:val="20"/>
              </w:rPr>
              <w:t>S AND CREDENTIALS</w:t>
            </w:r>
          </w:p>
          <w:p w14:paraId="0ECE86F1" w14:textId="77777777" w:rsidR="00124456" w:rsidRDefault="00E11397" w:rsidP="003C748C">
            <w:pPr>
              <w:pStyle w:val="ListParagraph"/>
              <w:numPr>
                <w:ilvl w:val="0"/>
                <w:numId w:val="11"/>
              </w:numPr>
              <w:jc w:val="left"/>
              <w:rPr>
                <w:sz w:val="20"/>
                <w:szCs w:val="20"/>
              </w:rPr>
            </w:pPr>
            <w:r w:rsidRPr="00E11397">
              <w:rPr>
                <w:sz w:val="20"/>
                <w:szCs w:val="20"/>
              </w:rPr>
              <w:t>AZ-900: Microsoft Azure Fundamentals</w:t>
            </w:r>
            <w:r>
              <w:rPr>
                <w:sz w:val="20"/>
                <w:szCs w:val="20"/>
              </w:rPr>
              <w:t>.</w:t>
            </w:r>
          </w:p>
          <w:p w14:paraId="0BF9AE56" w14:textId="76070C11" w:rsidR="00E11397" w:rsidRPr="000D3D70" w:rsidRDefault="00E11397" w:rsidP="00E11397">
            <w:pPr>
              <w:pStyle w:val="ListParagraph"/>
              <w:jc w:val="left"/>
              <w:rPr>
                <w:sz w:val="20"/>
                <w:szCs w:val="20"/>
              </w:rPr>
            </w:pPr>
          </w:p>
        </w:tc>
      </w:tr>
    </w:tbl>
    <w:p w14:paraId="140A99F1" w14:textId="77777777" w:rsidR="00797F06" w:rsidRDefault="00797F06" w:rsidP="00124456">
      <w:pPr>
        <w:pStyle w:val="NoSpacing"/>
      </w:pPr>
    </w:p>
    <w:p w14:paraId="75C08066" w14:textId="77777777" w:rsidR="00797F06" w:rsidRDefault="00797F06" w:rsidP="00124456">
      <w:pPr>
        <w:pStyle w:val="NoSpacing"/>
      </w:pPr>
    </w:p>
    <w:p w14:paraId="750ABEB0" w14:textId="77777777" w:rsidR="00797F06" w:rsidRDefault="00797F06" w:rsidP="00124456">
      <w:pPr>
        <w:pStyle w:val="NoSpacing"/>
      </w:pPr>
    </w:p>
    <w:p w14:paraId="38426D09" w14:textId="77777777" w:rsidR="008D30B4" w:rsidRPr="00715D33" w:rsidRDefault="008D30B4" w:rsidP="000D3D70">
      <w:pPr>
        <w:pStyle w:val="Heading2"/>
        <w:pBdr>
          <w:bottom w:val="single" w:sz="8" w:space="0" w:color="37B6AE" w:themeColor="accent1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declaration</w:t>
      </w:r>
    </w:p>
    <w:p w14:paraId="675DB8ED" w14:textId="21CE6D40" w:rsidR="008D30B4" w:rsidRDefault="008D30B4" w:rsidP="008D30B4">
      <w:pPr>
        <w:pStyle w:val="NoSpacing"/>
      </w:pPr>
      <w:r>
        <w:t xml:space="preserve">I hereby declare that all the </w:t>
      </w:r>
      <w:r w:rsidR="00CC7710">
        <w:t>above-mentioned</w:t>
      </w:r>
      <w:r>
        <w:t xml:space="preserve"> statements are true to the best of</w:t>
      </w:r>
      <w:r w:rsidR="00566557">
        <w:t xml:space="preserve"> my</w:t>
      </w:r>
      <w:r>
        <w:t xml:space="preserve"> knowledge.</w:t>
      </w:r>
    </w:p>
    <w:p w14:paraId="118C40F4" w14:textId="77777777" w:rsidR="008D30B4" w:rsidRDefault="008D30B4" w:rsidP="008D30B4">
      <w:pPr>
        <w:pStyle w:val="NoSpacing"/>
        <w:jc w:val="both"/>
      </w:pPr>
    </w:p>
    <w:p w14:paraId="4CA496D9" w14:textId="77777777" w:rsidR="008D30B4" w:rsidRDefault="008D30B4" w:rsidP="008D30B4">
      <w:pPr>
        <w:pStyle w:val="NoSpacing"/>
        <w:jc w:val="both"/>
      </w:pPr>
    </w:p>
    <w:p w14:paraId="613BE43D" w14:textId="77777777" w:rsidR="00797F06" w:rsidRDefault="00797F06" w:rsidP="008D30B4">
      <w:pPr>
        <w:pStyle w:val="NoSpacing"/>
        <w:jc w:val="both"/>
      </w:pPr>
    </w:p>
    <w:p w14:paraId="51AFD718" w14:textId="77777777" w:rsidR="00797F06" w:rsidRDefault="00C73A9C" w:rsidP="008D30B4">
      <w:pPr>
        <w:pStyle w:val="NoSpacing"/>
        <w:jc w:val="both"/>
      </w:pPr>
      <w:r>
        <w:t>Place: Bodinayakanur</w:t>
      </w:r>
      <w:r w:rsidR="008D30B4">
        <w:t xml:space="preserve"> </w:t>
      </w:r>
    </w:p>
    <w:p w14:paraId="61DB92E0" w14:textId="77777777" w:rsidR="00797F06" w:rsidRDefault="00797F06" w:rsidP="00797F06">
      <w:pPr>
        <w:pStyle w:val="NoSpacing"/>
        <w:jc w:val="right"/>
        <w:rPr>
          <w:noProof/>
        </w:rPr>
      </w:pPr>
    </w:p>
    <w:p w14:paraId="3F9E8F70" w14:textId="77777777" w:rsidR="00762C2F" w:rsidRDefault="00762C2F" w:rsidP="00797F06">
      <w:pPr>
        <w:pStyle w:val="NoSpacing"/>
        <w:jc w:val="right"/>
      </w:pPr>
    </w:p>
    <w:p w14:paraId="40F1A363" w14:textId="00D2B737" w:rsidR="008D30B4" w:rsidRPr="00725380" w:rsidRDefault="00797F06" w:rsidP="00797F06">
      <w:pPr>
        <w:pStyle w:val="NoSpacing"/>
        <w:rPr>
          <w:i/>
          <w:iCs/>
        </w:rPr>
      </w:pPr>
      <w:r>
        <w:t xml:space="preserve">                                                                                                          </w:t>
      </w:r>
      <w:r w:rsidR="00C73A9C">
        <w:t xml:space="preserve">                  </w:t>
      </w:r>
      <w:r w:rsidRPr="00725380">
        <w:rPr>
          <w:i/>
          <w:iCs/>
        </w:rPr>
        <w:t>Ramesh R</w:t>
      </w:r>
      <w:r w:rsidR="00725380" w:rsidRPr="00725380">
        <w:rPr>
          <w:i/>
          <w:iCs/>
        </w:rPr>
        <w:t>ajasekaran</w:t>
      </w:r>
    </w:p>
    <w:p w14:paraId="1115F5CB" w14:textId="61466A51" w:rsidR="008D30B4" w:rsidRDefault="008D30B4" w:rsidP="008D30B4">
      <w:pPr>
        <w:pStyle w:val="NoSpacing"/>
      </w:pPr>
      <w:r>
        <w:t xml:space="preserve">                                                          </w:t>
      </w:r>
      <w:r w:rsidR="00797F06">
        <w:t xml:space="preserve">          </w:t>
      </w:r>
      <w:r>
        <w:t xml:space="preserve">  </w:t>
      </w:r>
    </w:p>
    <w:p w14:paraId="128324A5" w14:textId="77777777" w:rsidR="008D30B4" w:rsidRDefault="008D30B4" w:rsidP="00CF1177">
      <w:pPr>
        <w:pStyle w:val="NoSpacing"/>
        <w:jc w:val="right"/>
      </w:pPr>
    </w:p>
    <w:sectPr w:rsidR="008D30B4" w:rsidSect="0052537E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48E58" w14:textId="77777777" w:rsidR="00F920AD" w:rsidRDefault="00F920AD" w:rsidP="003856C9">
      <w:pPr>
        <w:spacing w:after="0" w:line="240" w:lineRule="auto"/>
      </w:pPr>
      <w:r>
        <w:separator/>
      </w:r>
    </w:p>
  </w:endnote>
  <w:endnote w:type="continuationSeparator" w:id="0">
    <w:p w14:paraId="3B4C65F9" w14:textId="77777777" w:rsidR="00F920AD" w:rsidRDefault="00F920A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7FD9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7B10DBD" wp14:editId="0E69026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9676765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5DCD61F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R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LAA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lso/VM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/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AF0E2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316A572" wp14:editId="06D5C88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9676765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4F7294D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F60D8" w14:textId="77777777" w:rsidR="00F920AD" w:rsidRDefault="00F920AD" w:rsidP="003856C9">
      <w:pPr>
        <w:spacing w:after="0" w:line="240" w:lineRule="auto"/>
      </w:pPr>
      <w:r>
        <w:separator/>
      </w:r>
    </w:p>
  </w:footnote>
  <w:footnote w:type="continuationSeparator" w:id="0">
    <w:p w14:paraId="77A689CF" w14:textId="77777777" w:rsidR="00F920AD" w:rsidRDefault="00F920A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8071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3D89753" wp14:editId="4732173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F66F661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xE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JpCpJq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D2B87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D8EBF40" wp14:editId="184BE82C">
              <wp:simplePos x="0" y="0"/>
              <wp:positionH relativeFrom="page">
                <wp:posOffset>467995</wp:posOffset>
              </wp:positionH>
              <wp:positionV relativeFrom="page">
                <wp:posOffset>457200</wp:posOffset>
              </wp:positionV>
              <wp:extent cx="6541770" cy="452755"/>
              <wp:effectExtent l="0" t="0" r="1143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541770" cy="452755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6E8BF2" id="Group 17" o:spid="_x0000_s1026" alt="Title: Header graphic design with grey rectangles in various angles" style="position:absolute;margin-left:36.85pt;margin-top:36pt;width:515.1pt;height:35.65pt;z-index:251663360;mso-position-horizontal-relative:page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NcnxYAAKy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A06BDF"/>
    <w:multiLevelType w:val="hybridMultilevel"/>
    <w:tmpl w:val="59C0B39E"/>
    <w:lvl w:ilvl="0" w:tplc="4A6C7DCC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267DF"/>
    <w:multiLevelType w:val="hybridMultilevel"/>
    <w:tmpl w:val="9000B20E"/>
    <w:lvl w:ilvl="0" w:tplc="AD28560C">
      <w:start w:val="4"/>
      <w:numFmt w:val="bullet"/>
      <w:lvlText w:val="-"/>
      <w:lvlJc w:val="left"/>
      <w:pPr>
        <w:ind w:left="720" w:hanging="360"/>
      </w:pPr>
      <w:rPr>
        <w:rFonts w:ascii="Gill Sans MT" w:eastAsiaTheme="majorEastAsia" w:hAnsi="Gill Sans M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D31FC"/>
    <w:multiLevelType w:val="hybridMultilevel"/>
    <w:tmpl w:val="32786D0A"/>
    <w:lvl w:ilvl="0" w:tplc="0E3C6E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6955019">
    <w:abstractNumId w:val="9"/>
  </w:num>
  <w:num w:numId="2" w16cid:durableId="1203400309">
    <w:abstractNumId w:val="7"/>
  </w:num>
  <w:num w:numId="3" w16cid:durableId="1240408137">
    <w:abstractNumId w:val="6"/>
  </w:num>
  <w:num w:numId="4" w16cid:durableId="1938782903">
    <w:abstractNumId w:val="5"/>
  </w:num>
  <w:num w:numId="5" w16cid:durableId="247278894">
    <w:abstractNumId w:val="4"/>
  </w:num>
  <w:num w:numId="6" w16cid:durableId="1043746950">
    <w:abstractNumId w:val="8"/>
  </w:num>
  <w:num w:numId="7" w16cid:durableId="1604724191">
    <w:abstractNumId w:val="3"/>
  </w:num>
  <w:num w:numId="8" w16cid:durableId="598176048">
    <w:abstractNumId w:val="2"/>
  </w:num>
  <w:num w:numId="9" w16cid:durableId="462312605">
    <w:abstractNumId w:val="1"/>
  </w:num>
  <w:num w:numId="10" w16cid:durableId="1668826846">
    <w:abstractNumId w:val="0"/>
  </w:num>
  <w:num w:numId="11" w16cid:durableId="456535946">
    <w:abstractNumId w:val="11"/>
  </w:num>
  <w:num w:numId="12" w16cid:durableId="1314601590">
    <w:abstractNumId w:val="12"/>
  </w:num>
  <w:num w:numId="13" w16cid:durableId="11803897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2DA"/>
    <w:rsid w:val="00052BE1"/>
    <w:rsid w:val="0007412A"/>
    <w:rsid w:val="000B7FF2"/>
    <w:rsid w:val="000D3D70"/>
    <w:rsid w:val="000E1B25"/>
    <w:rsid w:val="0010199E"/>
    <w:rsid w:val="0010257B"/>
    <w:rsid w:val="001166C2"/>
    <w:rsid w:val="00124456"/>
    <w:rsid w:val="00135BA9"/>
    <w:rsid w:val="00136775"/>
    <w:rsid w:val="001503AC"/>
    <w:rsid w:val="001765FE"/>
    <w:rsid w:val="0019561F"/>
    <w:rsid w:val="001B32D2"/>
    <w:rsid w:val="001C02DA"/>
    <w:rsid w:val="001E5DFC"/>
    <w:rsid w:val="00270838"/>
    <w:rsid w:val="00283B81"/>
    <w:rsid w:val="00293B83"/>
    <w:rsid w:val="002A3621"/>
    <w:rsid w:val="002A4C3B"/>
    <w:rsid w:val="002B3890"/>
    <w:rsid w:val="002B7747"/>
    <w:rsid w:val="002C77B9"/>
    <w:rsid w:val="002D570F"/>
    <w:rsid w:val="002E57E1"/>
    <w:rsid w:val="002F485A"/>
    <w:rsid w:val="003053D9"/>
    <w:rsid w:val="00312159"/>
    <w:rsid w:val="00320062"/>
    <w:rsid w:val="00346DC1"/>
    <w:rsid w:val="00367BC0"/>
    <w:rsid w:val="003775A1"/>
    <w:rsid w:val="003856C9"/>
    <w:rsid w:val="00396369"/>
    <w:rsid w:val="003B0D12"/>
    <w:rsid w:val="003C748C"/>
    <w:rsid w:val="003E58C3"/>
    <w:rsid w:val="003F391D"/>
    <w:rsid w:val="003F4D31"/>
    <w:rsid w:val="003F5FDB"/>
    <w:rsid w:val="003F7D6E"/>
    <w:rsid w:val="0043426C"/>
    <w:rsid w:val="004353DE"/>
    <w:rsid w:val="00441EB9"/>
    <w:rsid w:val="00463463"/>
    <w:rsid w:val="00473EF8"/>
    <w:rsid w:val="004760E5"/>
    <w:rsid w:val="00490534"/>
    <w:rsid w:val="004A1DAA"/>
    <w:rsid w:val="004D22BB"/>
    <w:rsid w:val="004F15AD"/>
    <w:rsid w:val="005152F2"/>
    <w:rsid w:val="005246B9"/>
    <w:rsid w:val="0052537E"/>
    <w:rsid w:val="00534342"/>
    <w:rsid w:val="00534E4E"/>
    <w:rsid w:val="00551D35"/>
    <w:rsid w:val="005562D4"/>
    <w:rsid w:val="00557019"/>
    <w:rsid w:val="00566557"/>
    <w:rsid w:val="005674AC"/>
    <w:rsid w:val="00580925"/>
    <w:rsid w:val="005A1E51"/>
    <w:rsid w:val="005A7E57"/>
    <w:rsid w:val="005D147F"/>
    <w:rsid w:val="005E7E5D"/>
    <w:rsid w:val="005F7167"/>
    <w:rsid w:val="00601CCD"/>
    <w:rsid w:val="00616FF4"/>
    <w:rsid w:val="006262FE"/>
    <w:rsid w:val="00637608"/>
    <w:rsid w:val="00661F36"/>
    <w:rsid w:val="00683B65"/>
    <w:rsid w:val="00684DC7"/>
    <w:rsid w:val="006A3CE7"/>
    <w:rsid w:val="006D7156"/>
    <w:rsid w:val="00715D33"/>
    <w:rsid w:val="00725380"/>
    <w:rsid w:val="00743379"/>
    <w:rsid w:val="00747550"/>
    <w:rsid w:val="00762C2F"/>
    <w:rsid w:val="007803B7"/>
    <w:rsid w:val="00797F06"/>
    <w:rsid w:val="007A7C08"/>
    <w:rsid w:val="007B2F5C"/>
    <w:rsid w:val="007C5F05"/>
    <w:rsid w:val="008134A5"/>
    <w:rsid w:val="00825ED8"/>
    <w:rsid w:val="00832043"/>
    <w:rsid w:val="00832F81"/>
    <w:rsid w:val="00841714"/>
    <w:rsid w:val="008501C7"/>
    <w:rsid w:val="00886D7E"/>
    <w:rsid w:val="008A2476"/>
    <w:rsid w:val="008A796F"/>
    <w:rsid w:val="008C7CA2"/>
    <w:rsid w:val="008D30B4"/>
    <w:rsid w:val="008D4749"/>
    <w:rsid w:val="008F6337"/>
    <w:rsid w:val="00911D27"/>
    <w:rsid w:val="00914DAF"/>
    <w:rsid w:val="00923F26"/>
    <w:rsid w:val="0093286E"/>
    <w:rsid w:val="0096436B"/>
    <w:rsid w:val="00987F1C"/>
    <w:rsid w:val="009D1627"/>
    <w:rsid w:val="00A22374"/>
    <w:rsid w:val="00A42F91"/>
    <w:rsid w:val="00AA629D"/>
    <w:rsid w:val="00AE22A8"/>
    <w:rsid w:val="00AF1258"/>
    <w:rsid w:val="00B01610"/>
    <w:rsid w:val="00B01E52"/>
    <w:rsid w:val="00B058B5"/>
    <w:rsid w:val="00B32B88"/>
    <w:rsid w:val="00B550FC"/>
    <w:rsid w:val="00B85871"/>
    <w:rsid w:val="00B93310"/>
    <w:rsid w:val="00BB3B21"/>
    <w:rsid w:val="00BC1F18"/>
    <w:rsid w:val="00BD2E58"/>
    <w:rsid w:val="00BF6BAB"/>
    <w:rsid w:val="00C007A5"/>
    <w:rsid w:val="00C15014"/>
    <w:rsid w:val="00C420C8"/>
    <w:rsid w:val="00C4403A"/>
    <w:rsid w:val="00C619CE"/>
    <w:rsid w:val="00C73A9C"/>
    <w:rsid w:val="00CB43DA"/>
    <w:rsid w:val="00CC7710"/>
    <w:rsid w:val="00CE6306"/>
    <w:rsid w:val="00CF1177"/>
    <w:rsid w:val="00D11C4D"/>
    <w:rsid w:val="00D263EF"/>
    <w:rsid w:val="00D320C4"/>
    <w:rsid w:val="00D37C74"/>
    <w:rsid w:val="00D5067A"/>
    <w:rsid w:val="00DB7D95"/>
    <w:rsid w:val="00DC0F74"/>
    <w:rsid w:val="00DC3924"/>
    <w:rsid w:val="00DC79BB"/>
    <w:rsid w:val="00DE1AD0"/>
    <w:rsid w:val="00DF0A0F"/>
    <w:rsid w:val="00E11397"/>
    <w:rsid w:val="00E220E8"/>
    <w:rsid w:val="00E34D58"/>
    <w:rsid w:val="00E90357"/>
    <w:rsid w:val="00E941EF"/>
    <w:rsid w:val="00EB1C1B"/>
    <w:rsid w:val="00EE04CC"/>
    <w:rsid w:val="00EF3CDF"/>
    <w:rsid w:val="00F077AE"/>
    <w:rsid w:val="00F14687"/>
    <w:rsid w:val="00F50A0D"/>
    <w:rsid w:val="00F56435"/>
    <w:rsid w:val="00F91A9C"/>
    <w:rsid w:val="00F920AD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F7D92"/>
  <w15:chartTrackingRefBased/>
  <w15:docId w15:val="{3B080DC0-2743-4730-80D2-878C5A55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F50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esh.vignesh8@gmail.co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amesh-vignesh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mesh-vignesh-9695098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gnesh\Desktop\Naruto\INTERVIEW\TF163927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6F0C3D9B894A88AF678FBE8ADFF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D31D5-A623-4323-A283-48836B3B7E37}"/>
      </w:docPartPr>
      <w:docPartBody>
        <w:p w:rsidR="008620E5" w:rsidRDefault="00D03EAA" w:rsidP="00D03EAA">
          <w:pPr>
            <w:pStyle w:val="E26F0C3D9B894A88AF678FBE8ADFFD4D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EAA"/>
    <w:rsid w:val="004832EE"/>
    <w:rsid w:val="004B3605"/>
    <w:rsid w:val="00772120"/>
    <w:rsid w:val="008620E5"/>
    <w:rsid w:val="008A3FC3"/>
    <w:rsid w:val="00AB54B8"/>
    <w:rsid w:val="00AD18A1"/>
    <w:rsid w:val="00B5213F"/>
    <w:rsid w:val="00B65AD6"/>
    <w:rsid w:val="00C16248"/>
    <w:rsid w:val="00D03EAA"/>
    <w:rsid w:val="00D85B27"/>
    <w:rsid w:val="00EF3CE8"/>
    <w:rsid w:val="00F1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6F0C3D9B894A88AF678FBE8ADFFD4D">
    <w:name w:val="E26F0C3D9B894A88AF678FBE8ADFFD4D"/>
    <w:rsid w:val="00D03E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TF16392718</Template>
  <TotalTime>103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Ramesh R</cp:lastModifiedBy>
  <cp:revision>26</cp:revision>
  <cp:lastPrinted>2019-06-12T07:49:00Z</cp:lastPrinted>
  <dcterms:created xsi:type="dcterms:W3CDTF">2019-06-12T07:51:00Z</dcterms:created>
  <dcterms:modified xsi:type="dcterms:W3CDTF">2023-05-06T06:48:00Z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